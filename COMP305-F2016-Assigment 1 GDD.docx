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Berlin Sans FB Demi" w:hAnsi="Berlin Sans FB Demi"/>
                  <w:b/>
                  <w:color w:val="002060"/>
                  <w:sz w:val="32"/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3E1D56" w:rsidRDefault="00F25637" w:rsidP="00F2563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3A62C8">
                      <w:rPr>
                        <w:rFonts w:ascii="Berlin Sans FB Demi" w:eastAsiaTheme="majorEastAsia" w:hAnsi="Berlin Sans FB Demi" w:cstheme="majorBidi"/>
                        <w:b/>
                        <w:caps/>
                        <w:color w:val="002060"/>
                        <w:sz w:val="32"/>
                        <w:szCs w:val="32"/>
                      </w:rPr>
                      <w:t>bluesky studios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60"/>
                  <w:szCs w:val="6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877F5B" w:rsidP="00877F5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EF5A69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Frosty Fight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EF5A69" w:rsidRDefault="00877F5B" w:rsidP="006D64C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 w:rsidRPr="00EF5A69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A froze shooter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6D64CB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6D64CB">
                  <w:t>2016</w:t>
                </w:r>
                <w:r>
                  <w:t xml:space="preserve"> by</w:t>
                </w:r>
                <w:r w:rsidR="00EF5A69">
                  <w:t xml:space="preserve"> BlueSky Game</w:t>
                </w:r>
                <w:r w:rsidR="006D64CB">
                  <w:t xml:space="preserve"> Studios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6D64CB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Angela Liu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C363C5" wp14:editId="7ED753C8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25637" w:rsidRDefault="00F25637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6F984CB0" wp14:editId="40C2EA62">
                                      <wp:extent cx="2269374" cy="963401"/>
                                      <wp:effectExtent l="0" t="0" r="0" b="8255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.jpg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82590" cy="96901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F25637" w:rsidRDefault="00F25637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6F984CB0" wp14:editId="40C2EA62">
                                <wp:extent cx="2269374" cy="963401"/>
                                <wp:effectExtent l="0" t="0" r="0" b="825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jpg"/>
                                        <pic:cNvPicPr/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2590" cy="96901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6D64CB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September 24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id w:val="-12578951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CA" w:eastAsia="zh-TW"/>
        </w:rPr>
      </w:sdtEndPr>
      <w:sdtContent>
        <w:p w:rsidR="00AE406E" w:rsidRDefault="00AE406E">
          <w:pPr>
            <w:pStyle w:val="TOCHeading"/>
          </w:pPr>
          <w:r>
            <w:t>Contents</w:t>
          </w:r>
        </w:p>
        <w:p w:rsidR="00AE406E" w:rsidRDefault="00AE406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04179" w:history="1">
            <w:r w:rsidRPr="009128C2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06E" w:rsidRDefault="00AE40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04180" w:history="1">
            <w:r w:rsidRPr="009128C2">
              <w:rPr>
                <w:rStyle w:val="Hyperlink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E406E" w:rsidRDefault="00AE40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04181" w:history="1">
            <w:r w:rsidRPr="009128C2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06E" w:rsidRDefault="00AE40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04182" w:history="1">
            <w:r w:rsidRPr="009128C2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06E" w:rsidRDefault="00AE40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04183" w:history="1">
            <w:r w:rsidRPr="009128C2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06E" w:rsidRDefault="00AE40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04184" w:history="1">
            <w:r w:rsidRPr="009128C2">
              <w:rPr>
                <w:rStyle w:val="Hyperlink"/>
                <w:noProof/>
              </w:rPr>
              <w:t>Menu and 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06E" w:rsidRDefault="00AE40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04185" w:history="1">
            <w:r w:rsidRPr="009128C2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06E" w:rsidRDefault="00AE40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04186" w:history="1">
            <w:r w:rsidRPr="009128C2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06E" w:rsidRDefault="00AE40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04187" w:history="1">
            <w:r w:rsidRPr="009128C2">
              <w:rPr>
                <w:rStyle w:val="Hyperlink"/>
                <w:noProof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06E" w:rsidRDefault="00AE40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04188" w:history="1">
            <w:r w:rsidRPr="009128C2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06E" w:rsidRDefault="00AE40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04189" w:history="1">
            <w:r w:rsidRPr="009128C2">
              <w:rPr>
                <w:rStyle w:val="Hyperlink"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06E" w:rsidRDefault="00AE40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04190" w:history="1">
            <w:r w:rsidRPr="009128C2">
              <w:rPr>
                <w:rStyle w:val="Hyperlink"/>
                <w:noProof/>
              </w:rPr>
              <w:t>Story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06E" w:rsidRDefault="00AE40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04191" w:history="1">
            <w:r w:rsidRPr="009128C2">
              <w:rPr>
                <w:rStyle w:val="Hyperlink"/>
                <w:noProof/>
              </w:rPr>
              <w:t>Art / 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06E" w:rsidRDefault="00AE406E">
          <w:r>
            <w:rPr>
              <w:b/>
              <w:bCs/>
              <w:noProof/>
            </w:rPr>
            <w:fldChar w:fldCharType="end"/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25637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6B7096" w:rsidRDefault="006B7096" w:rsidP="007B4247">
      <w:pPr>
        <w:rPr>
          <w:sz w:val="24"/>
          <w:szCs w:val="24"/>
        </w:rPr>
      </w:pPr>
      <w:proofErr w:type="spellStart"/>
      <w:r w:rsidRPr="007B4247">
        <w:rPr>
          <w:sz w:val="24"/>
          <w:szCs w:val="24"/>
        </w:rPr>
        <w:t>Github</w:t>
      </w:r>
      <w:proofErr w:type="spellEnd"/>
      <w:r w:rsidRPr="007B4247">
        <w:rPr>
          <w:sz w:val="24"/>
          <w:szCs w:val="24"/>
        </w:rPr>
        <w:t xml:space="preserve"> link</w:t>
      </w:r>
      <w:r w:rsidR="007B4247" w:rsidRPr="007B4247">
        <w:rPr>
          <w:sz w:val="24"/>
          <w:szCs w:val="24"/>
        </w:rPr>
        <w:t xml:space="preserve"> </w:t>
      </w:r>
      <w:hyperlink r:id="rId14" w:history="1">
        <w:r w:rsidR="007B4247" w:rsidRPr="004D032E">
          <w:rPr>
            <w:rStyle w:val="Hyperlink"/>
            <w:sz w:val="24"/>
            <w:szCs w:val="24"/>
          </w:rPr>
          <w:t>https://github.com/COMP305-F2016/Assignment-1/commits/master</w:t>
        </w:r>
      </w:hyperlink>
    </w:p>
    <w:p w:rsidR="007B4247" w:rsidRDefault="007B4247" w:rsidP="007B4247">
      <w:pPr>
        <w:rPr>
          <w:sz w:val="24"/>
          <w:szCs w:val="24"/>
        </w:rPr>
      </w:pPr>
      <w:r>
        <w:rPr>
          <w:sz w:val="24"/>
          <w:szCs w:val="24"/>
        </w:rPr>
        <w:t>V2.0</w:t>
      </w:r>
    </w:p>
    <w:p w:rsidR="007B4247" w:rsidRDefault="007B4247" w:rsidP="007B4247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FEBFEE7" wp14:editId="414D5BBF">
            <wp:extent cx="5943600" cy="3481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47" w:rsidRDefault="007B4247" w:rsidP="007B4247">
      <w:pPr>
        <w:rPr>
          <w:sz w:val="24"/>
          <w:szCs w:val="24"/>
        </w:rPr>
      </w:pPr>
      <w:r>
        <w:rPr>
          <w:sz w:val="24"/>
          <w:szCs w:val="24"/>
        </w:rPr>
        <w:t>Version 1.0</w:t>
      </w:r>
    </w:p>
    <w:p w:rsidR="007B4247" w:rsidRPr="007B4247" w:rsidRDefault="007B4247" w:rsidP="007B4247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156D8CD" wp14:editId="73CA9609">
            <wp:extent cx="577215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6160" cy="26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4089" w:rsidRDefault="009F6693" w:rsidP="003A62C8">
      <w:pPr>
        <w:pStyle w:val="Heading1"/>
      </w:pPr>
      <w:bookmarkStart w:id="1" w:name="_Toc463204179"/>
      <w:r w:rsidRPr="008C6B2D">
        <w:lastRenderedPageBreak/>
        <w:t>Game Overview</w:t>
      </w:r>
      <w:bookmarkEnd w:id="1"/>
      <w:r w:rsidR="00BF4089">
        <w:t xml:space="preserve"> </w:t>
      </w:r>
    </w:p>
    <w:p w:rsidR="009A4D42" w:rsidRPr="00BF4089" w:rsidRDefault="002A09EF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Frosty Fight</w:t>
      </w:r>
      <w:r w:rsidR="00672183">
        <w:rPr>
          <w:i/>
          <w:sz w:val="24"/>
          <w:szCs w:val="24"/>
        </w:rPr>
        <w:t xml:space="preserve"> is a simple retro top-down scrolling shooter</w:t>
      </w:r>
      <w:r w:rsidR="00115138">
        <w:rPr>
          <w:i/>
          <w:sz w:val="24"/>
          <w:szCs w:val="24"/>
        </w:rPr>
        <w:t xml:space="preserve"> game</w:t>
      </w:r>
      <w:r>
        <w:rPr>
          <w:i/>
          <w:sz w:val="24"/>
          <w:szCs w:val="24"/>
        </w:rPr>
        <w:t>. The player’s avatar is a snowman (Olaf)</w:t>
      </w:r>
      <w:r w:rsidR="00115138">
        <w:rPr>
          <w:i/>
          <w:sz w:val="24"/>
          <w:szCs w:val="24"/>
        </w:rPr>
        <w:t xml:space="preserve"> who is limited to fly </w:t>
      </w:r>
      <w:r w:rsidR="00672183">
        <w:rPr>
          <w:i/>
          <w:sz w:val="24"/>
          <w:szCs w:val="24"/>
        </w:rPr>
        <w:t xml:space="preserve">over a scrolling </w:t>
      </w:r>
      <w:r>
        <w:rPr>
          <w:i/>
          <w:sz w:val="24"/>
          <w:szCs w:val="24"/>
        </w:rPr>
        <w:t>snowflake</w:t>
      </w:r>
      <w:r w:rsidR="00672183">
        <w:rPr>
          <w:i/>
          <w:sz w:val="24"/>
          <w:szCs w:val="24"/>
        </w:rPr>
        <w:t xml:space="preserve"> background</w:t>
      </w:r>
      <w:r w:rsidR="00115138">
        <w:rPr>
          <w:i/>
          <w:sz w:val="24"/>
          <w:szCs w:val="24"/>
        </w:rPr>
        <w:t xml:space="preserve"> and can only move side to side</w:t>
      </w:r>
      <w:r w:rsidR="00672183">
        <w:rPr>
          <w:i/>
          <w:sz w:val="24"/>
          <w:szCs w:val="24"/>
        </w:rPr>
        <w:t xml:space="preserve">. </w:t>
      </w:r>
      <w:r w:rsidR="00115138">
        <w:rPr>
          <w:i/>
          <w:sz w:val="24"/>
          <w:szCs w:val="24"/>
        </w:rPr>
        <w:t xml:space="preserve">The background scrolls in left to right direction. </w:t>
      </w:r>
      <w:r w:rsidR="00672183">
        <w:rPr>
          <w:i/>
          <w:sz w:val="24"/>
          <w:szCs w:val="24"/>
        </w:rPr>
        <w:t xml:space="preserve">The player’s goal is to </w:t>
      </w:r>
      <w:r>
        <w:rPr>
          <w:i/>
          <w:sz w:val="24"/>
          <w:szCs w:val="24"/>
        </w:rPr>
        <w:t>shot the viruses and meet Ana and Elsa snowflake on Ana’s birthday party.</w:t>
      </w:r>
    </w:p>
    <w:p w:rsidR="009F6693" w:rsidRPr="003A62C8" w:rsidRDefault="009F6693" w:rsidP="003A62C8">
      <w:pPr>
        <w:pStyle w:val="Heading1"/>
      </w:pPr>
      <w:bookmarkStart w:id="2" w:name="_Toc463204180"/>
      <w:r w:rsidRPr="003A62C8">
        <w:t>Game Play Mechanics</w:t>
      </w:r>
      <w:bookmarkEnd w:id="2"/>
    </w:p>
    <w:p w:rsidR="00686D09" w:rsidRPr="00BF4089" w:rsidRDefault="00115138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player can use key or mouse as input.</w:t>
      </w:r>
    </w:p>
    <w:p w:rsidR="00BF4089" w:rsidRPr="003A62C8" w:rsidRDefault="009F6693" w:rsidP="003A62C8">
      <w:pPr>
        <w:pStyle w:val="Heading1"/>
      </w:pPr>
      <w:bookmarkStart w:id="3" w:name="_Toc463204181"/>
      <w:r w:rsidRPr="003A62C8">
        <w:t>Camera</w:t>
      </w:r>
      <w:bookmarkEnd w:id="3"/>
      <w:r w:rsidR="003E1D34" w:rsidRPr="003A62C8">
        <w:t xml:space="preserve"> </w:t>
      </w:r>
    </w:p>
    <w:p w:rsidR="009F6693" w:rsidRPr="00BF4089" w:rsidRDefault="00115138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camera for this game uses an orthographic project from a top-down (birds-eye) view.</w:t>
      </w:r>
      <w:r w:rsidR="00672183">
        <w:rPr>
          <w:i/>
          <w:sz w:val="24"/>
          <w:szCs w:val="24"/>
        </w:rPr>
        <w:t xml:space="preserve"> </w:t>
      </w:r>
    </w:p>
    <w:p w:rsidR="00BF4089" w:rsidRPr="003A62C8" w:rsidRDefault="009F6693" w:rsidP="003A62C8">
      <w:pPr>
        <w:pStyle w:val="Heading1"/>
      </w:pPr>
      <w:bookmarkStart w:id="4" w:name="_Toc463204182"/>
      <w:r w:rsidRPr="003A62C8">
        <w:t>Controls</w:t>
      </w:r>
      <w:bookmarkEnd w:id="4"/>
    </w:p>
    <w:p w:rsidR="00BF4089" w:rsidRDefault="00672183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game uses that mouse as the primary control mechanism.</w:t>
      </w:r>
    </w:p>
    <w:p w:rsidR="00115138" w:rsidRPr="00BF4089" w:rsidRDefault="00115138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control for this game is with the mouse or key. The mouse allows the player to move left to right across the screen. It also can rotate the snowman.</w:t>
      </w:r>
    </w:p>
    <w:p w:rsidR="009F6693" w:rsidRDefault="009F6693" w:rsidP="003A62C8">
      <w:pPr>
        <w:pStyle w:val="Heading1"/>
      </w:pPr>
      <w:bookmarkStart w:id="5" w:name="_Toc463204183"/>
      <w:r w:rsidRPr="008C6B2D">
        <w:t>Interface</w:t>
      </w:r>
      <w:r w:rsidR="00D668E0">
        <w:t xml:space="preserve"> Sketch</w:t>
      </w:r>
      <w:bookmarkEnd w:id="5"/>
    </w:p>
    <w:p w:rsidR="00686D09" w:rsidRPr="008C6B2D" w:rsidRDefault="00115138" w:rsidP="008B475F">
      <w:pPr>
        <w:jc w:val="center"/>
        <w:rPr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C233A14" wp14:editId="4E77EF00">
            <wp:extent cx="476852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85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93" w:rsidRDefault="009F6693" w:rsidP="003A62C8">
      <w:pPr>
        <w:pStyle w:val="Heading1"/>
      </w:pPr>
      <w:bookmarkStart w:id="6" w:name="_Toc463204184"/>
      <w:r w:rsidRPr="008C6B2D">
        <w:lastRenderedPageBreak/>
        <w:t>Menu and Screen Descriptions</w:t>
      </w:r>
      <w:bookmarkEnd w:id="6"/>
    </w:p>
    <w:p w:rsidR="008B475F" w:rsidRDefault="008B475F" w:rsidP="008B475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019675" cy="37406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639" cy="374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75F" w:rsidRDefault="008B475F" w:rsidP="008B475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972050" cy="338386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724" cy="338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F0F" w:rsidRDefault="009F6693" w:rsidP="003A62C8">
      <w:pPr>
        <w:pStyle w:val="Heading1"/>
      </w:pPr>
      <w:bookmarkStart w:id="7" w:name="_Toc463204185"/>
      <w:r w:rsidRPr="008C6B2D">
        <w:lastRenderedPageBreak/>
        <w:t>Characters</w:t>
      </w:r>
      <w:bookmarkEnd w:id="7"/>
    </w:p>
    <w:p w:rsidR="00686D09" w:rsidRPr="005C2F0F" w:rsidRDefault="00D122A0" w:rsidP="0054499D">
      <w:pPr>
        <w:ind w:left="36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player’s avatar is a simple snowman that seems to fly over a scrolling snowflake </w:t>
      </w:r>
      <w:proofErr w:type="gramStart"/>
      <w:r>
        <w:rPr>
          <w:i/>
          <w:sz w:val="24"/>
          <w:szCs w:val="24"/>
        </w:rPr>
        <w:t>sky</w:t>
      </w:r>
      <w:proofErr w:type="gramEnd"/>
      <w:r>
        <w:rPr>
          <w:i/>
          <w:sz w:val="24"/>
          <w:szCs w:val="24"/>
        </w:rPr>
        <w:t>. The player movement can be rotated and fly from left to right or bottom to top.</w:t>
      </w:r>
      <w:r w:rsidR="00951610">
        <w:rPr>
          <w:i/>
          <w:sz w:val="24"/>
          <w:szCs w:val="24"/>
        </w:rPr>
        <w:t xml:space="preserve"> When snowman meets Ana and Elsa snowflake, the score will be increased.</w:t>
      </w:r>
      <w:r>
        <w:rPr>
          <w:i/>
          <w:sz w:val="24"/>
          <w:szCs w:val="24"/>
        </w:rPr>
        <w:t xml:space="preserve"> </w:t>
      </w:r>
    </w:p>
    <w:p w:rsidR="009F6693" w:rsidRDefault="009F6693" w:rsidP="003A62C8">
      <w:pPr>
        <w:pStyle w:val="Heading1"/>
      </w:pPr>
      <w:bookmarkStart w:id="8" w:name="_Toc463204186"/>
      <w:r w:rsidRPr="008C6B2D">
        <w:t>Enemies</w:t>
      </w:r>
      <w:bookmarkEnd w:id="8"/>
    </w:p>
    <w:p w:rsidR="00686D09" w:rsidRPr="0054499D" w:rsidRDefault="001973AA" w:rsidP="0054499D">
      <w:pPr>
        <w:ind w:left="360"/>
        <w:rPr>
          <w:i/>
          <w:sz w:val="24"/>
          <w:szCs w:val="24"/>
        </w:rPr>
      </w:pPr>
      <w:r w:rsidRPr="0054499D">
        <w:rPr>
          <w:i/>
          <w:sz w:val="24"/>
          <w:szCs w:val="24"/>
        </w:rPr>
        <w:t xml:space="preserve">The enemies in the game are the killer </w:t>
      </w:r>
      <w:r w:rsidR="0054499D">
        <w:rPr>
          <w:i/>
          <w:sz w:val="24"/>
          <w:szCs w:val="24"/>
        </w:rPr>
        <w:t>virus</w:t>
      </w:r>
      <w:r w:rsidRPr="0054499D">
        <w:rPr>
          <w:i/>
          <w:sz w:val="24"/>
          <w:szCs w:val="24"/>
        </w:rPr>
        <w:t>. Let’s image them as shooting lightning at the player.</w:t>
      </w:r>
    </w:p>
    <w:p w:rsidR="009F6693" w:rsidRDefault="009F6693" w:rsidP="003A62C8">
      <w:pPr>
        <w:pStyle w:val="Heading1"/>
      </w:pPr>
      <w:bookmarkStart w:id="9" w:name="_Toc463204187"/>
      <w:r w:rsidRPr="008C6B2D">
        <w:t>Items</w:t>
      </w:r>
      <w:bookmarkEnd w:id="9"/>
    </w:p>
    <w:p w:rsidR="00686D09" w:rsidRDefault="0054499D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player meets the snowflake with Ana and Elsa picture. The scores will be increased.</w:t>
      </w:r>
    </w:p>
    <w:p w:rsidR="0054499D" w:rsidRPr="005C2F0F" w:rsidRDefault="0054499D" w:rsidP="005C2F0F">
      <w:pPr>
        <w:pStyle w:val="ListParagraph"/>
        <w:rPr>
          <w:i/>
          <w:sz w:val="24"/>
          <w:szCs w:val="24"/>
        </w:rPr>
      </w:pPr>
    </w:p>
    <w:p w:rsidR="00686D09" w:rsidRPr="005C2F0F" w:rsidRDefault="009F6693" w:rsidP="003A62C8">
      <w:pPr>
        <w:pStyle w:val="Heading1"/>
      </w:pPr>
      <w:bookmarkStart w:id="10" w:name="_Toc463204188"/>
      <w:r w:rsidRPr="005C2F0F">
        <w:t>Scoring</w:t>
      </w:r>
      <w:bookmarkEnd w:id="10"/>
    </w:p>
    <w:p w:rsidR="00686D09" w:rsidRDefault="001973AA" w:rsidP="009B1B40">
      <w:pPr>
        <w:ind w:left="360"/>
        <w:rPr>
          <w:i/>
          <w:sz w:val="24"/>
          <w:szCs w:val="24"/>
        </w:rPr>
      </w:pPr>
      <w:r w:rsidRPr="009B1B40">
        <w:rPr>
          <w:i/>
          <w:sz w:val="24"/>
          <w:szCs w:val="24"/>
        </w:rPr>
        <w:t xml:space="preserve">Scoring in the game is accomplished by </w:t>
      </w:r>
      <w:r w:rsidR="009B1B40">
        <w:rPr>
          <w:i/>
          <w:sz w:val="24"/>
          <w:szCs w:val="24"/>
        </w:rPr>
        <w:t>shooting</w:t>
      </w:r>
      <w:r w:rsidRPr="009B1B40">
        <w:rPr>
          <w:i/>
          <w:sz w:val="24"/>
          <w:szCs w:val="24"/>
        </w:rPr>
        <w:t xml:space="preserve"> </w:t>
      </w:r>
      <w:r w:rsidR="009B1B40">
        <w:rPr>
          <w:i/>
          <w:sz w:val="24"/>
          <w:szCs w:val="24"/>
        </w:rPr>
        <w:t xml:space="preserve">the viruses. </w:t>
      </w:r>
      <w:r w:rsidRPr="009B1B40">
        <w:rPr>
          <w:i/>
          <w:sz w:val="24"/>
          <w:szCs w:val="24"/>
        </w:rPr>
        <w:t>Each</w:t>
      </w:r>
      <w:r w:rsidR="009B1B40">
        <w:rPr>
          <w:i/>
          <w:sz w:val="24"/>
          <w:szCs w:val="24"/>
        </w:rPr>
        <w:t xml:space="preserve"> time the player’s snowman fly over snowflake with Ana and Elsa picture awards the player 10 scores</w:t>
      </w:r>
      <w:r w:rsidRPr="009B1B40">
        <w:rPr>
          <w:i/>
          <w:sz w:val="24"/>
          <w:szCs w:val="24"/>
        </w:rPr>
        <w:t>.</w:t>
      </w:r>
      <w:r w:rsidR="009B1B40">
        <w:rPr>
          <w:i/>
          <w:sz w:val="24"/>
          <w:szCs w:val="24"/>
        </w:rPr>
        <w:t xml:space="preserve"> The player starts with 5 lives. Each time the player collides with a killer virus could he lose a </w:t>
      </w:r>
      <w:proofErr w:type="gramStart"/>
      <w:r w:rsidR="009B1B40">
        <w:rPr>
          <w:i/>
          <w:sz w:val="24"/>
          <w:szCs w:val="24"/>
        </w:rPr>
        <w:t>lift.</w:t>
      </w:r>
      <w:proofErr w:type="gramEnd"/>
    </w:p>
    <w:p w:rsidR="005C2F0F" w:rsidRDefault="009F6693" w:rsidP="003A62C8">
      <w:pPr>
        <w:pStyle w:val="Heading1"/>
      </w:pPr>
      <w:bookmarkStart w:id="11" w:name="_Toc463204189"/>
      <w:r w:rsidRPr="008C6B2D">
        <w:t xml:space="preserve">Sound </w:t>
      </w:r>
      <w:r w:rsidR="003E1D34">
        <w:t>Index</w:t>
      </w:r>
      <w:bookmarkEnd w:id="11"/>
    </w:p>
    <w:p w:rsidR="00686D09" w:rsidRPr="008C6B2D" w:rsidRDefault="003A62C8" w:rsidP="003A62C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3238500" cy="78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93" w:rsidRDefault="009F6693" w:rsidP="003A62C8">
      <w:pPr>
        <w:pStyle w:val="Heading1"/>
      </w:pPr>
      <w:bookmarkStart w:id="12" w:name="_Toc463204190"/>
      <w:r w:rsidRPr="008C6B2D">
        <w:t xml:space="preserve">Story </w:t>
      </w:r>
      <w:r w:rsidR="003E1D34">
        <w:t>Index</w:t>
      </w:r>
      <w:bookmarkEnd w:id="12"/>
    </w:p>
    <w:p w:rsidR="00686D09" w:rsidRDefault="002E58A9" w:rsidP="002E58A9">
      <w:pPr>
        <w:ind w:left="360"/>
        <w:rPr>
          <w:i/>
          <w:sz w:val="24"/>
          <w:szCs w:val="24"/>
        </w:rPr>
      </w:pPr>
      <w:r w:rsidRPr="002E58A9">
        <w:rPr>
          <w:i/>
          <w:sz w:val="24"/>
          <w:szCs w:val="24"/>
        </w:rPr>
        <w:t xml:space="preserve">This story </w:t>
      </w:r>
      <w:r>
        <w:rPr>
          <w:i/>
          <w:sz w:val="24"/>
          <w:szCs w:val="24"/>
        </w:rPr>
        <w:t xml:space="preserve">is </w:t>
      </w:r>
      <w:r w:rsidR="003A62C8">
        <w:rPr>
          <w:i/>
          <w:sz w:val="24"/>
          <w:szCs w:val="24"/>
        </w:rPr>
        <w:t xml:space="preserve">about some </w:t>
      </w:r>
      <w:r>
        <w:rPr>
          <w:i/>
          <w:sz w:val="24"/>
          <w:szCs w:val="24"/>
        </w:rPr>
        <w:t xml:space="preserve">cold viruses encountered on Ana’s Birthday party. Snowman Olaf kills the viruses and </w:t>
      </w:r>
      <w:r w:rsidR="003A62C8">
        <w:rPr>
          <w:i/>
          <w:sz w:val="24"/>
          <w:szCs w:val="24"/>
        </w:rPr>
        <w:t>also</w:t>
      </w:r>
      <w:r>
        <w:rPr>
          <w:i/>
          <w:sz w:val="24"/>
          <w:szCs w:val="24"/>
        </w:rPr>
        <w:t xml:space="preserve"> collect</w:t>
      </w:r>
      <w:r w:rsidR="003A62C8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 xml:space="preserve"> the snowflake with Ana and Elsa birthday picture.</w:t>
      </w:r>
    </w:p>
    <w:p w:rsidR="002E58A9" w:rsidRPr="002E58A9" w:rsidRDefault="002E58A9" w:rsidP="002E58A9">
      <w:pPr>
        <w:ind w:left="360"/>
        <w:rPr>
          <w:i/>
          <w:sz w:val="24"/>
          <w:szCs w:val="24"/>
        </w:rPr>
      </w:pPr>
    </w:p>
    <w:p w:rsidR="003A62C8" w:rsidRDefault="003A62C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F6693" w:rsidRDefault="009F6693" w:rsidP="003A62C8">
      <w:pPr>
        <w:pStyle w:val="Heading1"/>
      </w:pPr>
      <w:bookmarkStart w:id="13" w:name="_Toc463204191"/>
      <w:r w:rsidRPr="008C6B2D">
        <w:lastRenderedPageBreak/>
        <w:t xml:space="preserve">Art </w:t>
      </w:r>
      <w:r w:rsidR="005C2F0F">
        <w:t xml:space="preserve">/ Multimedia </w:t>
      </w:r>
      <w:r w:rsidR="003E1D34">
        <w:t>Index</w:t>
      </w:r>
      <w:bookmarkEnd w:id="13"/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7C2925" w:rsidP="007C2925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686300" cy="6991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D09" w:rsidRPr="008C6B2D" w:rsidSect="008E601F">
      <w:headerReference w:type="even" r:id="rId22"/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1F1" w:rsidRDefault="002071F1" w:rsidP="00C152DC">
      <w:pPr>
        <w:spacing w:after="0" w:line="240" w:lineRule="auto"/>
      </w:pPr>
      <w:r>
        <w:separator/>
      </w:r>
    </w:p>
  </w:endnote>
  <w:endnote w:type="continuationSeparator" w:id="0">
    <w:p w:rsidR="002071F1" w:rsidRDefault="002071F1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637" w:rsidRDefault="00F2563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</w:t>
    </w:r>
    <w:r w:rsidR="00E10A52">
      <w:rPr>
        <w:rFonts w:asciiTheme="majorHAnsi" w:hAnsiTheme="majorHAnsi"/>
        <w:b/>
      </w:rPr>
      <w:t>1.0</w:t>
    </w:r>
  </w:p>
  <w:p w:rsidR="00F25637" w:rsidRDefault="00F256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637" w:rsidRDefault="00E10A5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 1.0</w:t>
    </w:r>
    <w:r w:rsidR="00F25637">
      <w:rPr>
        <w:rFonts w:asciiTheme="majorHAnsi" w:hAnsiTheme="majorHAnsi"/>
      </w:rPr>
      <w:ptab w:relativeTo="margin" w:alignment="right" w:leader="none"/>
    </w:r>
    <w:r w:rsidR="00F25637">
      <w:rPr>
        <w:rFonts w:asciiTheme="majorHAnsi" w:hAnsiTheme="majorHAnsi"/>
      </w:rPr>
      <w:t xml:space="preserve">Page </w:t>
    </w:r>
    <w:r w:rsidR="00F25637">
      <w:fldChar w:fldCharType="begin"/>
    </w:r>
    <w:r w:rsidR="00F25637">
      <w:instrText xml:space="preserve"> PAGE   \* MERGEFORMAT </w:instrText>
    </w:r>
    <w:r w:rsidR="00F25637">
      <w:fldChar w:fldCharType="separate"/>
    </w:r>
    <w:r w:rsidRPr="00E10A52">
      <w:rPr>
        <w:rFonts w:asciiTheme="majorHAnsi" w:hAnsiTheme="majorHAnsi"/>
        <w:noProof/>
      </w:rPr>
      <w:t>7</w:t>
    </w:r>
    <w:r w:rsidR="00F25637">
      <w:rPr>
        <w:rFonts w:asciiTheme="majorHAnsi" w:hAnsiTheme="majorHAnsi"/>
        <w:noProof/>
      </w:rPr>
      <w:fldChar w:fldCharType="end"/>
    </w:r>
  </w:p>
  <w:p w:rsidR="00F25637" w:rsidRDefault="00F256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1F1" w:rsidRDefault="002071F1" w:rsidP="00C152DC">
      <w:pPr>
        <w:spacing w:after="0" w:line="240" w:lineRule="auto"/>
      </w:pPr>
      <w:r>
        <w:separator/>
      </w:r>
    </w:p>
  </w:footnote>
  <w:footnote w:type="continuationSeparator" w:id="0">
    <w:p w:rsidR="002071F1" w:rsidRDefault="002071F1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F25637">
      <w:tc>
        <w:tcPr>
          <w:tcW w:w="3500" w:type="pct"/>
          <w:tcBorders>
            <w:bottom w:val="single" w:sz="4" w:space="0" w:color="auto"/>
          </w:tcBorders>
          <w:vAlign w:val="bottom"/>
        </w:tcPr>
        <w:p w:rsidR="00F25637" w:rsidRDefault="00F25637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877F5B">
                <w:rPr>
                  <w:b/>
                  <w:bCs/>
                  <w:caps/>
                  <w:sz w:val="24"/>
                  <w:szCs w:val="24"/>
                  <w:lang w:val="en-US"/>
                </w:rPr>
                <w:t>Frosty Fight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9-2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25637" w:rsidRDefault="00F25637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September 24, 2016</w:t>
              </w:r>
            </w:p>
          </w:tc>
        </w:sdtContent>
      </w:sdt>
    </w:tr>
  </w:tbl>
  <w:p w:rsidR="00F25637" w:rsidRDefault="00F256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F2563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9-2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25637" w:rsidRPr="00C152DC" w:rsidRDefault="00F25637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September 24,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F25637" w:rsidRDefault="00F25637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877F5B">
                <w:rPr>
                  <w:b/>
                  <w:bCs/>
                  <w:caps/>
                  <w:sz w:val="24"/>
                  <w:szCs w:val="24"/>
                  <w:lang w:val="en-US"/>
                </w:rPr>
                <w:t>Frosty Fight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F25637" w:rsidRDefault="00F256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11A3D"/>
    <w:rsid w:val="00021BBC"/>
    <w:rsid w:val="00023AF4"/>
    <w:rsid w:val="00041912"/>
    <w:rsid w:val="00041C8A"/>
    <w:rsid w:val="00080D8D"/>
    <w:rsid w:val="00115138"/>
    <w:rsid w:val="001973AA"/>
    <w:rsid w:val="002071F1"/>
    <w:rsid w:val="002860E4"/>
    <w:rsid w:val="002A09EF"/>
    <w:rsid w:val="002E58A9"/>
    <w:rsid w:val="003012AB"/>
    <w:rsid w:val="00377B55"/>
    <w:rsid w:val="003A62C8"/>
    <w:rsid w:val="003E1D34"/>
    <w:rsid w:val="003E1D56"/>
    <w:rsid w:val="00420F46"/>
    <w:rsid w:val="0052734F"/>
    <w:rsid w:val="0054499D"/>
    <w:rsid w:val="005C2F0F"/>
    <w:rsid w:val="006557B0"/>
    <w:rsid w:val="00672183"/>
    <w:rsid w:val="00686D09"/>
    <w:rsid w:val="00691022"/>
    <w:rsid w:val="006B7096"/>
    <w:rsid w:val="006D64CB"/>
    <w:rsid w:val="00744BAC"/>
    <w:rsid w:val="007B4247"/>
    <w:rsid w:val="007C2925"/>
    <w:rsid w:val="007D2A8E"/>
    <w:rsid w:val="00877F5B"/>
    <w:rsid w:val="008B475F"/>
    <w:rsid w:val="008C6B2D"/>
    <w:rsid w:val="008E601F"/>
    <w:rsid w:val="008F3C94"/>
    <w:rsid w:val="00951610"/>
    <w:rsid w:val="00953C99"/>
    <w:rsid w:val="00996533"/>
    <w:rsid w:val="009A4D42"/>
    <w:rsid w:val="009B1B40"/>
    <w:rsid w:val="009F6693"/>
    <w:rsid w:val="00AA43C0"/>
    <w:rsid w:val="00AA765B"/>
    <w:rsid w:val="00AD223E"/>
    <w:rsid w:val="00AE406E"/>
    <w:rsid w:val="00B14800"/>
    <w:rsid w:val="00BF4089"/>
    <w:rsid w:val="00C152DC"/>
    <w:rsid w:val="00C36E52"/>
    <w:rsid w:val="00D122A0"/>
    <w:rsid w:val="00D668E0"/>
    <w:rsid w:val="00D82416"/>
    <w:rsid w:val="00E10A52"/>
    <w:rsid w:val="00EB6F93"/>
    <w:rsid w:val="00EF5A69"/>
    <w:rsid w:val="00F25637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7B424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6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A62C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E406E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7B424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6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A62C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E40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COMP305-F2016/Assignment-1/commits/master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2016-09-24T00:00:00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3960C81A-273F-4065-A099-4AA7316B1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0</TotalTime>
  <Pages>7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Frosty Fight</vt:lpstr>
    </vt:vector>
  </TitlesOfParts>
  <Company>bluesky studios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Frosty Fight</dc:title>
  <dc:creator>Angela Liu</dc:creator>
  <cp:lastModifiedBy>Angela</cp:lastModifiedBy>
  <cp:revision>2</cp:revision>
  <dcterms:created xsi:type="dcterms:W3CDTF">2016-10-03T00:42:00Z</dcterms:created>
  <dcterms:modified xsi:type="dcterms:W3CDTF">2016-10-03T00:42:00Z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